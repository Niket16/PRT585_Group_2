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366A1" w14:textId="05BB21F4" w:rsidR="002B6F9E" w:rsidRDefault="006E4830" w:rsidP="006E483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E4830">
        <w:rPr>
          <w:rFonts w:ascii="Arial" w:hAnsi="Arial" w:cs="Arial"/>
          <w:b/>
          <w:bCs/>
          <w:sz w:val="32"/>
          <w:szCs w:val="32"/>
        </w:rPr>
        <w:t>Business Requirements Document Template</w:t>
      </w:r>
    </w:p>
    <w:p w14:paraId="2B90EC4A" w14:textId="77777777" w:rsidR="00F1464B" w:rsidRPr="006E4830" w:rsidRDefault="00F1464B" w:rsidP="006E4830">
      <w:pPr>
        <w:jc w:val="center"/>
        <w:rPr>
          <w:rFonts w:ascii="Arial" w:hAnsi="Arial" w:cs="Arial" w:hint="eastAsia"/>
          <w:b/>
          <w:bCs/>
          <w:sz w:val="32"/>
          <w:szCs w:val="32"/>
        </w:rPr>
      </w:pPr>
    </w:p>
    <w:p w14:paraId="311AD0FB" w14:textId="56916494" w:rsidR="006E4830" w:rsidRDefault="006E4830" w:rsidP="006E48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4830">
        <w:rPr>
          <w:rFonts w:ascii="Arial" w:hAnsi="Arial" w:cs="Arial"/>
        </w:rPr>
        <w:t xml:space="preserve">Executive </w:t>
      </w:r>
      <w:r>
        <w:rPr>
          <w:rFonts w:ascii="Arial" w:hAnsi="Arial" w:cs="Arial" w:hint="eastAsia"/>
        </w:rPr>
        <w:t>S</w:t>
      </w:r>
      <w:r w:rsidRPr="006E4830">
        <w:rPr>
          <w:rFonts w:ascii="Arial" w:hAnsi="Arial" w:cs="Arial"/>
        </w:rPr>
        <w:t>ummary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4830" w14:paraId="20A7E81A" w14:textId="77777777" w:rsidTr="006E4830">
        <w:trPr>
          <w:trHeight w:val="1209"/>
        </w:trPr>
        <w:tc>
          <w:tcPr>
            <w:tcW w:w="9016" w:type="dxa"/>
          </w:tcPr>
          <w:p w14:paraId="67401664" w14:textId="77777777" w:rsidR="006E4830" w:rsidRDefault="006E4830" w:rsidP="006E4830">
            <w:pPr>
              <w:pStyle w:val="ListParagraph"/>
              <w:ind w:left="0"/>
              <w:rPr>
                <w:rFonts w:ascii="Arial" w:hAnsi="Arial" w:cs="Arial" w:hint="eastAsia"/>
              </w:rPr>
            </w:pPr>
          </w:p>
        </w:tc>
      </w:tr>
    </w:tbl>
    <w:p w14:paraId="0DB952D6" w14:textId="77777777" w:rsidR="006E4830" w:rsidRDefault="006E4830" w:rsidP="006E4830">
      <w:pPr>
        <w:pStyle w:val="ListParagraph"/>
        <w:rPr>
          <w:rFonts w:ascii="Arial" w:hAnsi="Arial" w:cs="Arial" w:hint="eastAsia"/>
        </w:rPr>
      </w:pPr>
    </w:p>
    <w:p w14:paraId="033E7388" w14:textId="145C7383" w:rsidR="006E4830" w:rsidRPr="006E4830" w:rsidRDefault="006E4830" w:rsidP="006E4830">
      <w:pPr>
        <w:pStyle w:val="ListParagraph"/>
        <w:numPr>
          <w:ilvl w:val="0"/>
          <w:numId w:val="1"/>
        </w:numPr>
        <w:rPr>
          <w:rFonts w:ascii="Arial" w:hAnsi="Arial" w:cs="Arial" w:hint="eastAsia"/>
        </w:rPr>
      </w:pPr>
      <w:r w:rsidRPr="006E4830">
        <w:rPr>
          <w:rFonts w:ascii="Arial" w:hAnsi="Arial" w:cs="Arial"/>
          <w:color w:val="161E38"/>
        </w:rPr>
        <w:t xml:space="preserve">Project </w:t>
      </w:r>
      <w:r>
        <w:rPr>
          <w:rFonts w:ascii="Arial" w:hAnsi="Arial" w:cs="Arial" w:hint="eastAsia"/>
          <w:color w:val="161E38"/>
        </w:rPr>
        <w:t>O</w:t>
      </w:r>
      <w:r w:rsidRPr="006E4830">
        <w:rPr>
          <w:rFonts w:ascii="Arial" w:hAnsi="Arial" w:cs="Arial" w:hint="eastAsia"/>
          <w:color w:val="161E38"/>
        </w:rPr>
        <w:t>b</w:t>
      </w:r>
      <w:r w:rsidRPr="006E4830">
        <w:rPr>
          <w:rFonts w:ascii="Arial" w:hAnsi="Arial" w:cs="Arial"/>
          <w:color w:val="161E38"/>
        </w:rPr>
        <w:t xml:space="preserve">jective(s)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4830" w14:paraId="7FFF4D7E" w14:textId="77777777" w:rsidTr="004F1B49">
        <w:trPr>
          <w:trHeight w:val="1209"/>
        </w:trPr>
        <w:tc>
          <w:tcPr>
            <w:tcW w:w="9016" w:type="dxa"/>
          </w:tcPr>
          <w:p w14:paraId="78FC3EBA" w14:textId="77777777" w:rsidR="006E4830" w:rsidRDefault="006E4830" w:rsidP="004F1B49">
            <w:pPr>
              <w:pStyle w:val="ListParagraph"/>
              <w:ind w:left="0"/>
              <w:rPr>
                <w:rFonts w:ascii="Arial" w:hAnsi="Arial" w:cs="Arial" w:hint="eastAsia"/>
              </w:rPr>
            </w:pPr>
          </w:p>
        </w:tc>
      </w:tr>
    </w:tbl>
    <w:p w14:paraId="3DD31C2F" w14:textId="7F8E322E" w:rsidR="006E4830" w:rsidRPr="006E4830" w:rsidRDefault="006E4830" w:rsidP="006E48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6E4830">
        <w:rPr>
          <w:rFonts w:ascii="Arial" w:hAnsi="Arial" w:cs="Arial"/>
          <w:color w:val="161E38"/>
        </w:rPr>
        <w:t xml:space="preserve">Needs </w:t>
      </w:r>
      <w:r>
        <w:rPr>
          <w:rFonts w:ascii="Arial" w:hAnsi="Arial" w:cs="Arial" w:hint="eastAsia"/>
          <w:color w:val="161E38"/>
        </w:rPr>
        <w:t>S</w:t>
      </w:r>
      <w:r w:rsidRPr="006E4830">
        <w:rPr>
          <w:rFonts w:ascii="Arial" w:hAnsi="Arial" w:cs="Arial"/>
          <w:color w:val="161E38"/>
        </w:rPr>
        <w:t xml:space="preserve">tatement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4830" w14:paraId="2F53E2BB" w14:textId="77777777" w:rsidTr="004F1B49">
        <w:trPr>
          <w:trHeight w:val="1209"/>
        </w:trPr>
        <w:tc>
          <w:tcPr>
            <w:tcW w:w="9016" w:type="dxa"/>
          </w:tcPr>
          <w:p w14:paraId="256BB037" w14:textId="77777777" w:rsidR="006E4830" w:rsidRDefault="006E4830" w:rsidP="004F1B49">
            <w:pPr>
              <w:pStyle w:val="ListParagraph"/>
              <w:ind w:left="0"/>
              <w:rPr>
                <w:rFonts w:ascii="Arial" w:hAnsi="Arial" w:cs="Arial" w:hint="eastAsia"/>
              </w:rPr>
            </w:pPr>
          </w:p>
        </w:tc>
      </w:tr>
    </w:tbl>
    <w:p w14:paraId="7ABF9968" w14:textId="7275BCC2" w:rsidR="006E4830" w:rsidRPr="006E4830" w:rsidRDefault="006E4830" w:rsidP="006E48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6E4830">
        <w:rPr>
          <w:rFonts w:ascii="Arial" w:hAnsi="Arial" w:cs="Arial"/>
          <w:color w:val="161E38"/>
        </w:rPr>
        <w:t xml:space="preserve">Project </w:t>
      </w:r>
      <w:r>
        <w:rPr>
          <w:rFonts w:ascii="Arial" w:hAnsi="Arial" w:cs="Arial" w:hint="eastAsia"/>
          <w:color w:val="161E38"/>
        </w:rPr>
        <w:t>S</w:t>
      </w:r>
      <w:r w:rsidRPr="006E4830">
        <w:rPr>
          <w:rFonts w:ascii="Arial" w:hAnsi="Arial" w:cs="Arial"/>
          <w:color w:val="161E38"/>
        </w:rPr>
        <w:t xml:space="preserve">cope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4830" w14:paraId="35E8A7B8" w14:textId="77777777" w:rsidTr="004F1B49">
        <w:trPr>
          <w:trHeight w:val="1209"/>
        </w:trPr>
        <w:tc>
          <w:tcPr>
            <w:tcW w:w="9016" w:type="dxa"/>
          </w:tcPr>
          <w:p w14:paraId="663C6481" w14:textId="77777777" w:rsidR="006E4830" w:rsidRDefault="006E4830" w:rsidP="004F1B49">
            <w:pPr>
              <w:pStyle w:val="ListParagraph"/>
              <w:ind w:left="0"/>
              <w:rPr>
                <w:rFonts w:ascii="Arial" w:hAnsi="Arial" w:cs="Arial" w:hint="eastAsia"/>
              </w:rPr>
            </w:pPr>
          </w:p>
        </w:tc>
      </w:tr>
    </w:tbl>
    <w:p w14:paraId="7CD0B87F" w14:textId="4436C7A6" w:rsidR="006E4830" w:rsidRPr="006E4830" w:rsidRDefault="006E4830" w:rsidP="006E48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6E4830">
        <w:rPr>
          <w:rFonts w:ascii="Arial" w:hAnsi="Arial" w:cs="Arial"/>
          <w:color w:val="161E38"/>
        </w:rPr>
        <w:t>Requirement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4830" w14:paraId="5E235527" w14:textId="77777777" w:rsidTr="004F1B49">
        <w:trPr>
          <w:trHeight w:val="1209"/>
        </w:trPr>
        <w:tc>
          <w:tcPr>
            <w:tcW w:w="9016" w:type="dxa"/>
          </w:tcPr>
          <w:p w14:paraId="508A2110" w14:textId="77777777" w:rsidR="006E4830" w:rsidRDefault="006E4830" w:rsidP="004F1B49">
            <w:pPr>
              <w:pStyle w:val="ListParagraph"/>
              <w:ind w:left="0"/>
              <w:rPr>
                <w:rFonts w:ascii="Arial" w:hAnsi="Arial" w:cs="Arial" w:hint="eastAsia"/>
              </w:rPr>
            </w:pPr>
          </w:p>
        </w:tc>
      </w:tr>
    </w:tbl>
    <w:p w14:paraId="3348D820" w14:textId="77777777" w:rsidR="006E4830" w:rsidRPr="006E4830" w:rsidRDefault="006E4830" w:rsidP="006E4830">
      <w:pPr>
        <w:pStyle w:val="NormalWeb"/>
        <w:shd w:val="clear" w:color="auto" w:fill="FFFFFF"/>
        <w:ind w:left="720"/>
        <w:rPr>
          <w:rFonts w:ascii="Arial" w:hAnsi="Arial" w:cs="Arial" w:hint="eastAsia"/>
        </w:rPr>
      </w:pPr>
    </w:p>
    <w:p w14:paraId="5730D4A6" w14:textId="4364186F" w:rsidR="006E4830" w:rsidRPr="006E4830" w:rsidRDefault="006E4830" w:rsidP="006E48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6E4830">
        <w:rPr>
          <w:rFonts w:ascii="Arial" w:hAnsi="Arial" w:cs="Arial"/>
          <w:color w:val="161E38"/>
        </w:rPr>
        <w:t xml:space="preserve">Project </w:t>
      </w:r>
      <w:r>
        <w:rPr>
          <w:rFonts w:ascii="Arial" w:hAnsi="Arial" w:cs="Arial" w:hint="eastAsia"/>
          <w:color w:val="161E38"/>
        </w:rPr>
        <w:t>C</w:t>
      </w:r>
      <w:r w:rsidRPr="006E4830">
        <w:rPr>
          <w:rFonts w:ascii="Arial" w:hAnsi="Arial" w:cs="Arial"/>
          <w:color w:val="161E38"/>
        </w:rPr>
        <w:t xml:space="preserve">onstraints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4830" w14:paraId="0A0D111A" w14:textId="77777777" w:rsidTr="004F1B49">
        <w:trPr>
          <w:trHeight w:val="1209"/>
        </w:trPr>
        <w:tc>
          <w:tcPr>
            <w:tcW w:w="9016" w:type="dxa"/>
          </w:tcPr>
          <w:p w14:paraId="76E353A6" w14:textId="77777777" w:rsidR="006E4830" w:rsidRDefault="006E4830" w:rsidP="004F1B49">
            <w:pPr>
              <w:pStyle w:val="ListParagraph"/>
              <w:ind w:left="0"/>
              <w:rPr>
                <w:rFonts w:ascii="Arial" w:hAnsi="Arial" w:cs="Arial" w:hint="eastAsia"/>
              </w:rPr>
            </w:pPr>
          </w:p>
        </w:tc>
      </w:tr>
    </w:tbl>
    <w:p w14:paraId="4439D78A" w14:textId="3F4951CE" w:rsidR="006E4830" w:rsidRPr="006E4830" w:rsidRDefault="006E4830" w:rsidP="006E48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6E4830">
        <w:rPr>
          <w:rFonts w:ascii="Arial" w:hAnsi="Arial" w:cs="Arial"/>
        </w:rPr>
        <w:lastRenderedPageBreak/>
        <w:t>Key Stakeholders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1"/>
        <w:gridCol w:w="4205"/>
      </w:tblGrid>
      <w:tr w:rsidR="006E4830" w14:paraId="4CD29D96" w14:textId="77777777" w:rsidTr="006E4830">
        <w:tc>
          <w:tcPr>
            <w:tcW w:w="4091" w:type="dxa"/>
          </w:tcPr>
          <w:p w14:paraId="2BB13618" w14:textId="006DB079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Job Role</w:t>
            </w:r>
          </w:p>
        </w:tc>
        <w:tc>
          <w:tcPr>
            <w:tcW w:w="4205" w:type="dxa"/>
          </w:tcPr>
          <w:p w14:paraId="48750877" w14:textId="6D1DEF42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Resposibilities</w:t>
            </w:r>
            <w:proofErr w:type="spellEnd"/>
          </w:p>
        </w:tc>
      </w:tr>
      <w:tr w:rsidR="006E4830" w14:paraId="57158097" w14:textId="77777777" w:rsidTr="006E4830">
        <w:tc>
          <w:tcPr>
            <w:tcW w:w="4091" w:type="dxa"/>
          </w:tcPr>
          <w:p w14:paraId="46F473F6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4205" w:type="dxa"/>
          </w:tcPr>
          <w:p w14:paraId="2B11707F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6F89B683" w14:textId="77777777" w:rsidTr="006E4830">
        <w:tc>
          <w:tcPr>
            <w:tcW w:w="4091" w:type="dxa"/>
          </w:tcPr>
          <w:p w14:paraId="6EF3137E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4205" w:type="dxa"/>
          </w:tcPr>
          <w:p w14:paraId="7E3FC587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2932DFCB" w14:textId="77777777" w:rsidTr="006E4830">
        <w:tc>
          <w:tcPr>
            <w:tcW w:w="4091" w:type="dxa"/>
          </w:tcPr>
          <w:p w14:paraId="112BC424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4205" w:type="dxa"/>
          </w:tcPr>
          <w:p w14:paraId="571058FE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387B97E2" w14:textId="77777777" w:rsidTr="006E4830">
        <w:tc>
          <w:tcPr>
            <w:tcW w:w="4091" w:type="dxa"/>
          </w:tcPr>
          <w:p w14:paraId="1FC02838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4205" w:type="dxa"/>
          </w:tcPr>
          <w:p w14:paraId="29D3AC09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3710685D" w14:textId="77777777" w:rsidTr="006E4830">
        <w:tc>
          <w:tcPr>
            <w:tcW w:w="4091" w:type="dxa"/>
          </w:tcPr>
          <w:p w14:paraId="787E7EEE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4205" w:type="dxa"/>
          </w:tcPr>
          <w:p w14:paraId="27D87BC1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</w:tbl>
    <w:p w14:paraId="69BFC928" w14:textId="1C4E1516" w:rsidR="006E4830" w:rsidRDefault="006E4830" w:rsidP="006E48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6E4830">
        <w:rPr>
          <w:rFonts w:ascii="Arial" w:hAnsi="Arial" w:cs="Arial"/>
        </w:rPr>
        <w:t>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764"/>
        <w:gridCol w:w="2836"/>
      </w:tblGrid>
      <w:tr w:rsidR="006E4830" w14:paraId="7C27128A" w14:textId="77777777" w:rsidTr="006E4830">
        <w:tc>
          <w:tcPr>
            <w:tcW w:w="2696" w:type="dxa"/>
          </w:tcPr>
          <w:p w14:paraId="3A40CE3B" w14:textId="203FB8DE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Project Phase</w:t>
            </w:r>
          </w:p>
        </w:tc>
        <w:tc>
          <w:tcPr>
            <w:tcW w:w="2764" w:type="dxa"/>
          </w:tcPr>
          <w:p w14:paraId="6334926F" w14:textId="1EBCCD7A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Description</w:t>
            </w:r>
          </w:p>
        </w:tc>
        <w:tc>
          <w:tcPr>
            <w:tcW w:w="2836" w:type="dxa"/>
          </w:tcPr>
          <w:p w14:paraId="72E2A6D4" w14:textId="05860173" w:rsidR="006E4830" w:rsidRDefault="006E4830" w:rsidP="006E4830">
            <w:pPr>
              <w:pStyle w:val="NormalWeb"/>
              <w:ind w:firstLine="72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Deadline</w:t>
            </w:r>
          </w:p>
        </w:tc>
      </w:tr>
      <w:tr w:rsidR="006E4830" w14:paraId="2A9575FE" w14:textId="77777777" w:rsidTr="006E4830">
        <w:tc>
          <w:tcPr>
            <w:tcW w:w="2696" w:type="dxa"/>
          </w:tcPr>
          <w:p w14:paraId="01FF3E2F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764" w:type="dxa"/>
          </w:tcPr>
          <w:p w14:paraId="380142E7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836" w:type="dxa"/>
          </w:tcPr>
          <w:p w14:paraId="237069BE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04000CE7" w14:textId="77777777" w:rsidTr="006E4830">
        <w:tc>
          <w:tcPr>
            <w:tcW w:w="2696" w:type="dxa"/>
          </w:tcPr>
          <w:p w14:paraId="42DC4E31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764" w:type="dxa"/>
          </w:tcPr>
          <w:p w14:paraId="18B07B21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836" w:type="dxa"/>
          </w:tcPr>
          <w:p w14:paraId="457065D9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60F02D77" w14:textId="77777777" w:rsidTr="006E4830">
        <w:tc>
          <w:tcPr>
            <w:tcW w:w="2696" w:type="dxa"/>
          </w:tcPr>
          <w:p w14:paraId="10FBAFF2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764" w:type="dxa"/>
          </w:tcPr>
          <w:p w14:paraId="229988F8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836" w:type="dxa"/>
          </w:tcPr>
          <w:p w14:paraId="77285274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40AC8914" w14:textId="77777777" w:rsidTr="006E4830">
        <w:tc>
          <w:tcPr>
            <w:tcW w:w="2696" w:type="dxa"/>
          </w:tcPr>
          <w:p w14:paraId="790D1BB3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764" w:type="dxa"/>
          </w:tcPr>
          <w:p w14:paraId="06EC8A55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836" w:type="dxa"/>
          </w:tcPr>
          <w:p w14:paraId="3B838C5C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0A8A5EBD" w14:textId="77777777" w:rsidTr="006E4830">
        <w:tc>
          <w:tcPr>
            <w:tcW w:w="2696" w:type="dxa"/>
          </w:tcPr>
          <w:p w14:paraId="36138E12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764" w:type="dxa"/>
          </w:tcPr>
          <w:p w14:paraId="273E1F28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836" w:type="dxa"/>
          </w:tcPr>
          <w:p w14:paraId="153E1A79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78BBED13" w14:textId="77777777" w:rsidTr="006E4830">
        <w:tc>
          <w:tcPr>
            <w:tcW w:w="2696" w:type="dxa"/>
          </w:tcPr>
          <w:p w14:paraId="796136C6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764" w:type="dxa"/>
          </w:tcPr>
          <w:p w14:paraId="217F3A06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836" w:type="dxa"/>
          </w:tcPr>
          <w:p w14:paraId="28E1C7D5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  <w:tr w:rsidR="006E4830" w14:paraId="08FFEE40" w14:textId="77777777" w:rsidTr="006E4830">
        <w:tc>
          <w:tcPr>
            <w:tcW w:w="2696" w:type="dxa"/>
          </w:tcPr>
          <w:p w14:paraId="5C82E2AB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764" w:type="dxa"/>
          </w:tcPr>
          <w:p w14:paraId="243EA233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  <w:tc>
          <w:tcPr>
            <w:tcW w:w="2836" w:type="dxa"/>
          </w:tcPr>
          <w:p w14:paraId="11E13D78" w14:textId="77777777" w:rsidR="006E4830" w:rsidRDefault="006E4830" w:rsidP="006E4830">
            <w:pPr>
              <w:pStyle w:val="NormalWeb"/>
              <w:rPr>
                <w:rFonts w:ascii="Arial" w:hAnsi="Arial" w:cs="Arial" w:hint="eastAsia"/>
              </w:rPr>
            </w:pPr>
          </w:p>
        </w:tc>
      </w:tr>
    </w:tbl>
    <w:p w14:paraId="4EA7D968" w14:textId="6F395981" w:rsidR="006E4830" w:rsidRDefault="006E4830" w:rsidP="006E483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E4830">
        <w:rPr>
          <w:rFonts w:ascii="Arial" w:hAnsi="Arial" w:cs="Arial"/>
        </w:rPr>
        <w:t>Cost</w:t>
      </w:r>
      <w:r w:rsidR="00F1464B">
        <w:rPr>
          <w:rFonts w:ascii="Arial" w:hAnsi="Arial" w:cs="Arial" w:hint="eastAsia"/>
        </w:rPr>
        <w:t>-</w:t>
      </w:r>
      <w:r w:rsidRPr="006E4830">
        <w:rPr>
          <w:rFonts w:ascii="Arial" w:hAnsi="Arial" w:cs="Arial"/>
        </w:rPr>
        <w:t xml:space="preserve">benefit </w:t>
      </w:r>
      <w:r w:rsidR="00F1464B">
        <w:rPr>
          <w:rFonts w:ascii="Arial" w:hAnsi="Arial" w:cs="Arial" w:hint="eastAsia"/>
        </w:rPr>
        <w:t>A</w:t>
      </w:r>
      <w:r w:rsidRPr="006E4830">
        <w:rPr>
          <w:rFonts w:ascii="Arial" w:hAnsi="Arial" w:cs="Arial"/>
        </w:rPr>
        <w:t xml:space="preserve">nalysis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464B" w14:paraId="394D0407" w14:textId="77777777" w:rsidTr="004F1B49">
        <w:trPr>
          <w:trHeight w:val="1209"/>
        </w:trPr>
        <w:tc>
          <w:tcPr>
            <w:tcW w:w="9016" w:type="dxa"/>
          </w:tcPr>
          <w:p w14:paraId="048339CC" w14:textId="77777777" w:rsidR="00F1464B" w:rsidRDefault="00F1464B" w:rsidP="004F1B49">
            <w:pPr>
              <w:pStyle w:val="ListParagraph"/>
              <w:ind w:left="0"/>
              <w:rPr>
                <w:rFonts w:ascii="Arial" w:hAnsi="Arial" w:cs="Arial" w:hint="eastAsia"/>
              </w:rPr>
            </w:pPr>
          </w:p>
        </w:tc>
      </w:tr>
    </w:tbl>
    <w:p w14:paraId="0BFF711B" w14:textId="77777777" w:rsidR="006E4830" w:rsidRPr="00F1464B" w:rsidRDefault="006E4830" w:rsidP="006E48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F1464B">
        <w:rPr>
          <w:rFonts w:ascii="Arial" w:hAnsi="Arial" w:cs="Arial"/>
          <w:color w:val="161E38"/>
        </w:rPr>
        <w:t xml:space="preserve">Glossary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1464B" w14:paraId="539E2D91" w14:textId="77777777" w:rsidTr="004F1B49">
        <w:trPr>
          <w:trHeight w:val="1209"/>
        </w:trPr>
        <w:tc>
          <w:tcPr>
            <w:tcW w:w="9016" w:type="dxa"/>
          </w:tcPr>
          <w:p w14:paraId="18AD8398" w14:textId="77777777" w:rsidR="00F1464B" w:rsidRDefault="00F1464B" w:rsidP="004F1B49">
            <w:pPr>
              <w:pStyle w:val="ListParagraph"/>
              <w:ind w:left="0"/>
              <w:rPr>
                <w:rFonts w:ascii="Arial" w:hAnsi="Arial" w:cs="Arial" w:hint="eastAsia"/>
              </w:rPr>
            </w:pPr>
          </w:p>
        </w:tc>
      </w:tr>
    </w:tbl>
    <w:p w14:paraId="40B49356" w14:textId="77777777" w:rsidR="00F1464B" w:rsidRPr="00F1464B" w:rsidRDefault="00F1464B" w:rsidP="00F1464B">
      <w:pPr>
        <w:pStyle w:val="NormalWeb"/>
        <w:shd w:val="clear" w:color="auto" w:fill="FFFFFF"/>
        <w:ind w:left="720"/>
        <w:rPr>
          <w:rFonts w:ascii="Arial" w:hAnsi="Arial" w:cs="Arial" w:hint="eastAsia"/>
        </w:rPr>
      </w:pPr>
    </w:p>
    <w:p w14:paraId="1945657B" w14:textId="0143AFE6" w:rsidR="006E4830" w:rsidRPr="006E4830" w:rsidRDefault="006E4830" w:rsidP="006E4830">
      <w:pPr>
        <w:pStyle w:val="NormalWeb"/>
        <w:shd w:val="clear" w:color="auto" w:fill="FFFFFF"/>
        <w:ind w:left="720"/>
        <w:rPr>
          <w:rFonts w:ascii="Arial" w:hAnsi="Arial" w:cs="Arial" w:hint="eastAsia"/>
        </w:rPr>
      </w:pPr>
    </w:p>
    <w:sectPr w:rsidR="006E4830" w:rsidRPr="006E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0EB7"/>
    <w:multiLevelType w:val="hybridMultilevel"/>
    <w:tmpl w:val="96803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6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30"/>
    <w:rsid w:val="00044ABF"/>
    <w:rsid w:val="00094243"/>
    <w:rsid w:val="00102849"/>
    <w:rsid w:val="00187220"/>
    <w:rsid w:val="00282D8D"/>
    <w:rsid w:val="002A5EA3"/>
    <w:rsid w:val="002A71B1"/>
    <w:rsid w:val="002B6F9E"/>
    <w:rsid w:val="002C1EA3"/>
    <w:rsid w:val="00393816"/>
    <w:rsid w:val="003B4F47"/>
    <w:rsid w:val="003C2D93"/>
    <w:rsid w:val="003C7707"/>
    <w:rsid w:val="003E063A"/>
    <w:rsid w:val="003F4F26"/>
    <w:rsid w:val="004A1659"/>
    <w:rsid w:val="004C062D"/>
    <w:rsid w:val="00651FB3"/>
    <w:rsid w:val="00670426"/>
    <w:rsid w:val="00693D62"/>
    <w:rsid w:val="006B0DEB"/>
    <w:rsid w:val="006E4830"/>
    <w:rsid w:val="007C0F53"/>
    <w:rsid w:val="007D4583"/>
    <w:rsid w:val="007E6809"/>
    <w:rsid w:val="008642A8"/>
    <w:rsid w:val="00891F58"/>
    <w:rsid w:val="008C25C7"/>
    <w:rsid w:val="008E0E64"/>
    <w:rsid w:val="00980C9A"/>
    <w:rsid w:val="009C5CDC"/>
    <w:rsid w:val="00A1296E"/>
    <w:rsid w:val="00A55B38"/>
    <w:rsid w:val="00AE5888"/>
    <w:rsid w:val="00AF3685"/>
    <w:rsid w:val="00B24D24"/>
    <w:rsid w:val="00B57360"/>
    <w:rsid w:val="00BA1F07"/>
    <w:rsid w:val="00BE7F4A"/>
    <w:rsid w:val="00C203EF"/>
    <w:rsid w:val="00C53AB8"/>
    <w:rsid w:val="00C77BCC"/>
    <w:rsid w:val="00C82222"/>
    <w:rsid w:val="00D435FC"/>
    <w:rsid w:val="00DF14D5"/>
    <w:rsid w:val="00E4085E"/>
    <w:rsid w:val="00EF690A"/>
    <w:rsid w:val="00F01522"/>
    <w:rsid w:val="00F1464B"/>
    <w:rsid w:val="00F35BD1"/>
    <w:rsid w:val="00FB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119B5"/>
  <w15:chartTrackingRefBased/>
  <w15:docId w15:val="{B57C236A-4FAA-9249-AF07-C56B3ABD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pp">
    <w:name w:val="HApp"/>
    <w:basedOn w:val="Normal"/>
    <w:link w:val="HAppChar"/>
    <w:qFormat/>
    <w:rsid w:val="007C0F53"/>
    <w:pPr>
      <w:keepNext/>
      <w:autoSpaceDE w:val="0"/>
      <w:autoSpaceDN w:val="0"/>
      <w:spacing w:before="240" w:after="80" w:line="360" w:lineRule="auto"/>
      <w:outlineLvl w:val="0"/>
    </w:pPr>
    <w:rPr>
      <w:rFonts w:ascii="Calibri" w:hAnsi="Calibri" w:cs="Calibri"/>
      <w:b/>
      <w:smallCaps/>
      <w:kern w:val="28"/>
      <w:sz w:val="36"/>
      <w:szCs w:val="36"/>
      <w:lang w:val="en-US" w:eastAsia="en-US"/>
      <w14:ligatures w14:val="standardContextual"/>
    </w:rPr>
  </w:style>
  <w:style w:type="character" w:customStyle="1" w:styleId="HAppChar">
    <w:name w:val="HApp Char"/>
    <w:link w:val="HApp"/>
    <w:rsid w:val="007C0F53"/>
    <w:rPr>
      <w:rFonts w:ascii="Calibri" w:hAnsi="Calibri" w:cs="Calibri"/>
      <w:b/>
      <w:smallCaps/>
      <w:kern w:val="28"/>
      <w:sz w:val="36"/>
      <w:szCs w:val="3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E483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3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3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30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30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30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30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30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30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3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E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30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E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30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E48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E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E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2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1</cp:revision>
  <dcterms:created xsi:type="dcterms:W3CDTF">2024-09-09T10:26:00Z</dcterms:created>
  <dcterms:modified xsi:type="dcterms:W3CDTF">2024-09-09T10:38:00Z</dcterms:modified>
</cp:coreProperties>
</file>