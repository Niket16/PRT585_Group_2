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6D193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1. What is the role of a Business Analyst?</w:t>
      </w:r>
    </w:p>
    <w:p w14:paraId="6C8301A4" w14:textId="77777777" w:rsidR="00A7375B" w:rsidRPr="00A7375B" w:rsidRDefault="00A7375B" w:rsidP="00A7375B">
      <w:pPr>
        <w:numPr>
          <w:ilvl w:val="0"/>
          <w:numId w:val="1"/>
        </w:numPr>
      </w:pPr>
      <w:r w:rsidRPr="00A7375B">
        <w:rPr>
          <w:b/>
          <w:bCs/>
        </w:rPr>
        <w:t>Answer:</w:t>
      </w:r>
      <w:r w:rsidRPr="00A7375B">
        <w:t xml:space="preserve"> A Business Analyst (BA) acts as a bridge between stakeholders, such as clients, management, and IT teams, to understand business needs, define requirements, and ensure that solutions align with business goals.</w:t>
      </w:r>
    </w:p>
    <w:p w14:paraId="78E2D98D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2. Can you describe the main phases of a business analysis project?</w:t>
      </w:r>
    </w:p>
    <w:p w14:paraId="31C0E27F" w14:textId="77777777" w:rsidR="00A7375B" w:rsidRPr="00A7375B" w:rsidRDefault="00A7375B" w:rsidP="00A7375B">
      <w:pPr>
        <w:numPr>
          <w:ilvl w:val="0"/>
          <w:numId w:val="2"/>
        </w:numPr>
      </w:pPr>
      <w:r w:rsidRPr="00A7375B">
        <w:rPr>
          <w:b/>
          <w:bCs/>
        </w:rPr>
        <w:t>Answer:</w:t>
      </w:r>
      <w:r w:rsidRPr="00A7375B">
        <w:t xml:space="preserve"> The main phases typically include:</w:t>
      </w:r>
    </w:p>
    <w:p w14:paraId="4FBDE7BF" w14:textId="77777777" w:rsidR="00A7375B" w:rsidRPr="00A7375B" w:rsidRDefault="00A7375B" w:rsidP="00A7375B">
      <w:pPr>
        <w:numPr>
          <w:ilvl w:val="1"/>
          <w:numId w:val="2"/>
        </w:numPr>
      </w:pPr>
      <w:r w:rsidRPr="00A7375B">
        <w:rPr>
          <w:b/>
          <w:bCs/>
        </w:rPr>
        <w:t>Initiation:</w:t>
      </w:r>
      <w:r w:rsidRPr="00A7375B">
        <w:t xml:space="preserve"> Understand the problem or opportunity.</w:t>
      </w:r>
    </w:p>
    <w:p w14:paraId="43705A69" w14:textId="77777777" w:rsidR="00A7375B" w:rsidRPr="00A7375B" w:rsidRDefault="00A7375B" w:rsidP="00A7375B">
      <w:pPr>
        <w:numPr>
          <w:ilvl w:val="1"/>
          <w:numId w:val="2"/>
        </w:numPr>
      </w:pPr>
      <w:r w:rsidRPr="00A7375B">
        <w:rPr>
          <w:b/>
          <w:bCs/>
        </w:rPr>
        <w:t>Planning:</w:t>
      </w:r>
      <w:r w:rsidRPr="00A7375B">
        <w:t xml:space="preserve"> Develop a project plan and gather resources.</w:t>
      </w:r>
    </w:p>
    <w:p w14:paraId="484947AF" w14:textId="77777777" w:rsidR="00A7375B" w:rsidRPr="00A7375B" w:rsidRDefault="00A7375B" w:rsidP="00A7375B">
      <w:pPr>
        <w:numPr>
          <w:ilvl w:val="1"/>
          <w:numId w:val="2"/>
        </w:numPr>
      </w:pPr>
      <w:r w:rsidRPr="00A7375B">
        <w:rPr>
          <w:b/>
          <w:bCs/>
        </w:rPr>
        <w:t>Execution:</w:t>
      </w:r>
      <w:r w:rsidRPr="00A7375B">
        <w:t xml:space="preserve"> Collect and document requirements, model processes.</w:t>
      </w:r>
    </w:p>
    <w:p w14:paraId="3E4FE0BD" w14:textId="77777777" w:rsidR="00A7375B" w:rsidRPr="00A7375B" w:rsidRDefault="00A7375B" w:rsidP="00A7375B">
      <w:pPr>
        <w:numPr>
          <w:ilvl w:val="1"/>
          <w:numId w:val="2"/>
        </w:numPr>
      </w:pPr>
      <w:r w:rsidRPr="00A7375B">
        <w:rPr>
          <w:b/>
          <w:bCs/>
        </w:rPr>
        <w:t>Monitoring and Controlling:</w:t>
      </w:r>
      <w:r w:rsidRPr="00A7375B">
        <w:t xml:space="preserve"> Ensure requirements are being met.</w:t>
      </w:r>
    </w:p>
    <w:p w14:paraId="196D762C" w14:textId="77777777" w:rsidR="00A7375B" w:rsidRPr="00A7375B" w:rsidRDefault="00A7375B" w:rsidP="00A7375B">
      <w:pPr>
        <w:numPr>
          <w:ilvl w:val="1"/>
          <w:numId w:val="2"/>
        </w:numPr>
      </w:pPr>
      <w:r w:rsidRPr="00A7375B">
        <w:rPr>
          <w:b/>
          <w:bCs/>
        </w:rPr>
        <w:t>Closure:</w:t>
      </w:r>
      <w:r w:rsidRPr="00A7375B">
        <w:t xml:space="preserve"> Evaluate the solution’s effectiveness and document lessons learned.</w:t>
      </w:r>
    </w:p>
    <w:p w14:paraId="175B42B7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3. How do you handle changes in requirements?</w:t>
      </w:r>
    </w:p>
    <w:p w14:paraId="231B19F5" w14:textId="77777777" w:rsidR="00A7375B" w:rsidRPr="00A7375B" w:rsidRDefault="00A7375B" w:rsidP="00A7375B">
      <w:pPr>
        <w:numPr>
          <w:ilvl w:val="0"/>
          <w:numId w:val="3"/>
        </w:numPr>
      </w:pPr>
      <w:r w:rsidRPr="00A7375B">
        <w:rPr>
          <w:b/>
          <w:bCs/>
        </w:rPr>
        <w:t>Answer:</w:t>
      </w:r>
      <w:r w:rsidRPr="00A7375B">
        <w:t xml:space="preserve"> I use change management processes, such as getting approval from stakeholders, assessing the impact on scope, time, and budget, and updating the documentation accordingly.</w:t>
      </w:r>
    </w:p>
    <w:p w14:paraId="61BF9DAD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4. What tools do you use for business analysis?</w:t>
      </w:r>
    </w:p>
    <w:p w14:paraId="0F10CF3E" w14:textId="77777777" w:rsidR="00A7375B" w:rsidRPr="00A7375B" w:rsidRDefault="00A7375B" w:rsidP="00A7375B">
      <w:pPr>
        <w:numPr>
          <w:ilvl w:val="0"/>
          <w:numId w:val="4"/>
        </w:numPr>
      </w:pPr>
      <w:r w:rsidRPr="00A7375B">
        <w:rPr>
          <w:b/>
          <w:bCs/>
        </w:rPr>
        <w:t>Answer:</w:t>
      </w:r>
      <w:r w:rsidRPr="00A7375B">
        <w:t xml:space="preserve"> Common tools include JIRA, Confluence, Microsoft Visio, Balsamiq for wireframing, and SQL for data analysis.</w:t>
      </w:r>
    </w:p>
    <w:p w14:paraId="12EB2563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5. Can you explain the difference between a functional and a non-functional requirement?</w:t>
      </w:r>
    </w:p>
    <w:p w14:paraId="620612B7" w14:textId="77777777" w:rsidR="00A7375B" w:rsidRPr="00A7375B" w:rsidRDefault="00A7375B" w:rsidP="00A7375B">
      <w:pPr>
        <w:numPr>
          <w:ilvl w:val="0"/>
          <w:numId w:val="5"/>
        </w:numPr>
      </w:pPr>
      <w:r w:rsidRPr="00A7375B">
        <w:rPr>
          <w:b/>
          <w:bCs/>
        </w:rPr>
        <w:t>Answer:</w:t>
      </w:r>
      <w:r w:rsidRPr="00A7375B">
        <w:t xml:space="preserve"> Functional requirements specify what the system should do, such as specific functionalities or features. Non-functional requirements define how the system should behave, such as performance, security, and usability.</w:t>
      </w:r>
    </w:p>
    <w:p w14:paraId="1E08E8D3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6. How do you prioritize requirements?</w:t>
      </w:r>
    </w:p>
    <w:p w14:paraId="56D8A12C" w14:textId="77777777" w:rsidR="00A7375B" w:rsidRPr="00A7375B" w:rsidRDefault="00A7375B" w:rsidP="00A7375B">
      <w:pPr>
        <w:numPr>
          <w:ilvl w:val="0"/>
          <w:numId w:val="6"/>
        </w:numPr>
      </w:pPr>
      <w:r w:rsidRPr="00A7375B">
        <w:rPr>
          <w:b/>
          <w:bCs/>
        </w:rPr>
        <w:t>Answer:</w:t>
      </w:r>
      <w:r w:rsidRPr="00A7375B">
        <w:t xml:space="preserve"> I use methods like </w:t>
      </w:r>
      <w:proofErr w:type="spellStart"/>
      <w:r w:rsidRPr="00A7375B">
        <w:t>MoSCoW</w:t>
      </w:r>
      <w:proofErr w:type="spellEnd"/>
      <w:r w:rsidRPr="00A7375B">
        <w:t xml:space="preserve"> (Must have, </w:t>
      </w:r>
      <w:proofErr w:type="gramStart"/>
      <w:r w:rsidRPr="00A7375B">
        <w:t>Should</w:t>
      </w:r>
      <w:proofErr w:type="gramEnd"/>
      <w:r w:rsidRPr="00A7375B">
        <w:t xml:space="preserve"> have, Could have, Won't have) or pairwise comparison to ensure that the most critical requirements are addressed first.</w:t>
      </w:r>
    </w:p>
    <w:p w14:paraId="4FABE981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7. How do you ensure stakeholders’ requirements are met?</w:t>
      </w:r>
    </w:p>
    <w:p w14:paraId="1129CF82" w14:textId="77777777" w:rsidR="00A7375B" w:rsidRPr="00A7375B" w:rsidRDefault="00A7375B" w:rsidP="00A7375B">
      <w:pPr>
        <w:numPr>
          <w:ilvl w:val="0"/>
          <w:numId w:val="7"/>
        </w:numPr>
      </w:pPr>
      <w:r w:rsidRPr="00A7375B">
        <w:rPr>
          <w:b/>
          <w:bCs/>
        </w:rPr>
        <w:t>Answer:</w:t>
      </w:r>
      <w:r w:rsidRPr="00A7375B">
        <w:t xml:space="preserve"> I maintain regular communication, use requirement traceability matrices, and involve stakeholders in the validation and verification processes to ensure their needs are met.</w:t>
      </w:r>
    </w:p>
    <w:p w14:paraId="0C0A794F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lastRenderedPageBreak/>
        <w:t>8. Describe a challenging project you’ve worked on.</w:t>
      </w:r>
    </w:p>
    <w:p w14:paraId="08DC7F54" w14:textId="77777777" w:rsidR="00A7375B" w:rsidRPr="00A7375B" w:rsidRDefault="00A7375B" w:rsidP="00A7375B">
      <w:pPr>
        <w:numPr>
          <w:ilvl w:val="0"/>
          <w:numId w:val="8"/>
        </w:numPr>
      </w:pPr>
      <w:r w:rsidRPr="00A7375B">
        <w:rPr>
          <w:b/>
          <w:bCs/>
        </w:rPr>
        <w:t>Answer:</w:t>
      </w:r>
      <w:r w:rsidRPr="00A7375B">
        <w:t xml:space="preserve"> I worked on a project where stakeholder needs were conflicting. I facilitated workshops to align their objectives, documented consensus, and managed expectations to deliver a successful solution.</w:t>
      </w:r>
    </w:p>
    <w:p w14:paraId="0E0D72C4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9. How do you conduct a requirement elicitation?</w:t>
      </w:r>
    </w:p>
    <w:p w14:paraId="34F873FD" w14:textId="77777777" w:rsidR="00A7375B" w:rsidRPr="00A7375B" w:rsidRDefault="00A7375B" w:rsidP="00A7375B">
      <w:pPr>
        <w:numPr>
          <w:ilvl w:val="0"/>
          <w:numId w:val="9"/>
        </w:numPr>
      </w:pPr>
      <w:r w:rsidRPr="00A7375B">
        <w:rPr>
          <w:b/>
          <w:bCs/>
        </w:rPr>
        <w:t>Answer:</w:t>
      </w:r>
      <w:r w:rsidRPr="00A7375B">
        <w:t xml:space="preserve"> I use techniques such as interviews, surveys, workshops, brainstorming sessions, and document analysis to gather and clarify requirements.</w:t>
      </w:r>
    </w:p>
    <w:p w14:paraId="3BEFAD8A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10. What is a Use Case?</w:t>
      </w:r>
    </w:p>
    <w:p w14:paraId="74E15940" w14:textId="77777777" w:rsidR="00A7375B" w:rsidRPr="00A7375B" w:rsidRDefault="00A7375B" w:rsidP="00A7375B">
      <w:pPr>
        <w:numPr>
          <w:ilvl w:val="0"/>
          <w:numId w:val="10"/>
        </w:numPr>
      </w:pPr>
      <w:r w:rsidRPr="00A7375B">
        <w:rPr>
          <w:b/>
          <w:bCs/>
        </w:rPr>
        <w:t>Answer:</w:t>
      </w:r>
      <w:r w:rsidRPr="00A7375B">
        <w:t xml:space="preserve"> A Use Case describes how a system interacts with external entities (actors) to achieve a specific goal. It includes a series of steps that define interactions between the actor and the system.</w:t>
      </w:r>
    </w:p>
    <w:p w14:paraId="0429EF74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11. What is a SWOT analysis?</w:t>
      </w:r>
    </w:p>
    <w:p w14:paraId="57D3EAB7" w14:textId="77777777" w:rsidR="00A7375B" w:rsidRPr="00A7375B" w:rsidRDefault="00A7375B" w:rsidP="00A7375B">
      <w:pPr>
        <w:numPr>
          <w:ilvl w:val="0"/>
          <w:numId w:val="11"/>
        </w:numPr>
      </w:pPr>
      <w:r w:rsidRPr="00A7375B">
        <w:rPr>
          <w:b/>
          <w:bCs/>
        </w:rPr>
        <w:t>Answer:</w:t>
      </w:r>
      <w:r w:rsidRPr="00A7375B">
        <w:t xml:space="preserve"> SWOT stands for Strengths, Weaknesses, Opportunities, and Threats. It’s a tool used to identify internal and external factors that can impact a project or business.</w:t>
      </w:r>
    </w:p>
    <w:p w14:paraId="77E04372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12. How do you ensure that the solution meets business needs?</w:t>
      </w:r>
    </w:p>
    <w:p w14:paraId="71886BDD" w14:textId="77777777" w:rsidR="00A7375B" w:rsidRPr="00A7375B" w:rsidRDefault="00A7375B" w:rsidP="00A7375B">
      <w:pPr>
        <w:numPr>
          <w:ilvl w:val="0"/>
          <w:numId w:val="12"/>
        </w:numPr>
      </w:pPr>
      <w:r w:rsidRPr="00A7375B">
        <w:rPr>
          <w:b/>
          <w:bCs/>
        </w:rPr>
        <w:t>Answer:</w:t>
      </w:r>
      <w:r w:rsidRPr="00A7375B">
        <w:t xml:space="preserve"> I ensure that the solution aligns with business goals by continuously involving stakeholders, validating requirements, and conducting thorough testing and feedback loops.</w:t>
      </w:r>
    </w:p>
    <w:p w14:paraId="199EFC71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13. What is the importance of UML diagrams in business analysis?</w:t>
      </w:r>
    </w:p>
    <w:p w14:paraId="034737F9" w14:textId="77777777" w:rsidR="00A7375B" w:rsidRPr="00A7375B" w:rsidRDefault="00A7375B" w:rsidP="00A7375B">
      <w:pPr>
        <w:numPr>
          <w:ilvl w:val="0"/>
          <w:numId w:val="13"/>
        </w:numPr>
      </w:pPr>
      <w:r w:rsidRPr="00A7375B">
        <w:rPr>
          <w:b/>
          <w:bCs/>
        </w:rPr>
        <w:t>Answer:</w:t>
      </w:r>
      <w:r w:rsidRPr="00A7375B">
        <w:t xml:space="preserve"> UML diagrams, like Use Case, Sequence, and Class diagrams, help in visualizing system architecture, interactions, and data flow, making it easier to communicate requirements and design to technical teams.</w:t>
      </w:r>
    </w:p>
    <w:p w14:paraId="5E3AF26B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14. How do you manage stakeholder expectations?</w:t>
      </w:r>
    </w:p>
    <w:p w14:paraId="1672DE19" w14:textId="77777777" w:rsidR="00A7375B" w:rsidRPr="00A7375B" w:rsidRDefault="00A7375B" w:rsidP="00A7375B">
      <w:pPr>
        <w:numPr>
          <w:ilvl w:val="0"/>
          <w:numId w:val="14"/>
        </w:numPr>
      </w:pPr>
      <w:r w:rsidRPr="00A7375B">
        <w:rPr>
          <w:b/>
          <w:bCs/>
        </w:rPr>
        <w:t>Answer:</w:t>
      </w:r>
      <w:r w:rsidRPr="00A7375B">
        <w:t xml:space="preserve"> I manage expectations by setting clear objectives, providing regular updates, being transparent about risks and constraints, and involving stakeholders in key decisions.</w:t>
      </w:r>
    </w:p>
    <w:p w14:paraId="4FBF2CCA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15. Describe your experience with Agile methodologies.</w:t>
      </w:r>
    </w:p>
    <w:p w14:paraId="742614B3" w14:textId="77777777" w:rsidR="00A7375B" w:rsidRPr="00A7375B" w:rsidRDefault="00A7375B" w:rsidP="00A7375B">
      <w:pPr>
        <w:numPr>
          <w:ilvl w:val="0"/>
          <w:numId w:val="15"/>
        </w:numPr>
      </w:pPr>
      <w:r w:rsidRPr="00A7375B">
        <w:rPr>
          <w:b/>
          <w:bCs/>
        </w:rPr>
        <w:t>Answer:</w:t>
      </w:r>
      <w:r w:rsidRPr="00A7375B">
        <w:t xml:space="preserve"> I have worked in Agile environments where I collaborated closely with Scrum teams, participated in sprints, and used tools like JIRA to manage backlogs and user stories.</w:t>
      </w:r>
    </w:p>
    <w:p w14:paraId="73F516A1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16. How do you handle conflict among stakeholders?</w:t>
      </w:r>
    </w:p>
    <w:p w14:paraId="1C720538" w14:textId="77777777" w:rsidR="00A7375B" w:rsidRPr="00A7375B" w:rsidRDefault="00A7375B" w:rsidP="00A7375B">
      <w:pPr>
        <w:numPr>
          <w:ilvl w:val="0"/>
          <w:numId w:val="16"/>
        </w:numPr>
      </w:pPr>
      <w:r w:rsidRPr="00A7375B">
        <w:rPr>
          <w:b/>
          <w:bCs/>
        </w:rPr>
        <w:lastRenderedPageBreak/>
        <w:t>Answer:</w:t>
      </w:r>
      <w:r w:rsidRPr="00A7375B">
        <w:t xml:space="preserve"> I address conflict by facilitating open communication, understanding each party’s perspective, finding common ground, and negotiating a solution that aligns with project objectives.</w:t>
      </w:r>
    </w:p>
    <w:p w14:paraId="5D3EEA04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17. What is a Business Process Model, and how do you use it?</w:t>
      </w:r>
    </w:p>
    <w:p w14:paraId="51A48FE4" w14:textId="77777777" w:rsidR="00A7375B" w:rsidRPr="00A7375B" w:rsidRDefault="00A7375B" w:rsidP="00A7375B">
      <w:pPr>
        <w:numPr>
          <w:ilvl w:val="0"/>
          <w:numId w:val="17"/>
        </w:numPr>
      </w:pPr>
      <w:r w:rsidRPr="00A7375B">
        <w:rPr>
          <w:b/>
          <w:bCs/>
        </w:rPr>
        <w:t>Answer:</w:t>
      </w:r>
      <w:r w:rsidRPr="00A7375B">
        <w:t xml:space="preserve"> A Business Process Model visually represents the steps in a business process, helping to </w:t>
      </w:r>
      <w:proofErr w:type="spellStart"/>
      <w:r w:rsidRPr="00A7375B">
        <w:t>analyze</w:t>
      </w:r>
      <w:proofErr w:type="spellEnd"/>
      <w:r w:rsidRPr="00A7375B">
        <w:t>, improve, and automate workflows. I use it to identify inefficiencies and design better processes.</w:t>
      </w:r>
    </w:p>
    <w:p w14:paraId="31310202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18. How do you validate and verify a requirement?</w:t>
      </w:r>
    </w:p>
    <w:p w14:paraId="4026DAF2" w14:textId="77777777" w:rsidR="00A7375B" w:rsidRPr="00A7375B" w:rsidRDefault="00A7375B" w:rsidP="00A7375B">
      <w:pPr>
        <w:numPr>
          <w:ilvl w:val="0"/>
          <w:numId w:val="18"/>
        </w:numPr>
      </w:pPr>
      <w:r w:rsidRPr="00A7375B">
        <w:rPr>
          <w:b/>
          <w:bCs/>
        </w:rPr>
        <w:t>Answer:</w:t>
      </w:r>
      <w:r w:rsidRPr="00A7375B">
        <w:t xml:space="preserve"> I validate requirements through stakeholder reviews and </w:t>
      </w:r>
      <w:proofErr w:type="gramStart"/>
      <w:r w:rsidRPr="00A7375B">
        <w:t>sign-offs</w:t>
      </w:r>
      <w:proofErr w:type="gramEnd"/>
      <w:r w:rsidRPr="00A7375B">
        <w:t xml:space="preserve"> to ensure they meet business needs, and I verify them by testing the solution to ensure it performs as expected.</w:t>
      </w:r>
    </w:p>
    <w:p w14:paraId="2DAA560C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19. What is the significance of a requirement traceability matrix?</w:t>
      </w:r>
    </w:p>
    <w:p w14:paraId="7AB3E5EB" w14:textId="77777777" w:rsidR="00A7375B" w:rsidRPr="00A7375B" w:rsidRDefault="00A7375B" w:rsidP="00A7375B">
      <w:pPr>
        <w:numPr>
          <w:ilvl w:val="0"/>
          <w:numId w:val="19"/>
        </w:numPr>
      </w:pPr>
      <w:r w:rsidRPr="00A7375B">
        <w:rPr>
          <w:b/>
          <w:bCs/>
        </w:rPr>
        <w:t>Answer:</w:t>
      </w:r>
      <w:r w:rsidRPr="00A7375B">
        <w:t xml:space="preserve"> A requirement traceability matrix links requirements to their corresponding test cases, ensuring that all requirements are addressed in the final solution and making it easier to track changes.</w:t>
      </w:r>
    </w:p>
    <w:p w14:paraId="62886739" w14:textId="77777777" w:rsidR="00A7375B" w:rsidRPr="00A7375B" w:rsidRDefault="00A7375B" w:rsidP="00A7375B">
      <w:pPr>
        <w:rPr>
          <w:b/>
          <w:bCs/>
        </w:rPr>
      </w:pPr>
      <w:r w:rsidRPr="00A7375B">
        <w:rPr>
          <w:b/>
          <w:bCs/>
        </w:rPr>
        <w:t>20. Can you give an example of how you used data analysis in a project?</w:t>
      </w:r>
    </w:p>
    <w:p w14:paraId="25ECE37B" w14:textId="77777777" w:rsidR="00A7375B" w:rsidRPr="00A7375B" w:rsidRDefault="00A7375B" w:rsidP="00A7375B">
      <w:pPr>
        <w:numPr>
          <w:ilvl w:val="0"/>
          <w:numId w:val="20"/>
        </w:numPr>
      </w:pPr>
      <w:r w:rsidRPr="00A7375B">
        <w:rPr>
          <w:b/>
          <w:bCs/>
        </w:rPr>
        <w:t>Answer:</w:t>
      </w:r>
      <w:r w:rsidRPr="00A7375B">
        <w:t xml:space="preserve"> In a previous project, I used SQL to </w:t>
      </w:r>
      <w:proofErr w:type="spellStart"/>
      <w:r w:rsidRPr="00A7375B">
        <w:t>analyze</w:t>
      </w:r>
      <w:proofErr w:type="spellEnd"/>
      <w:r w:rsidRPr="00A7375B">
        <w:t xml:space="preserve"> sales data, identifying trends that led to improved product recommendations, which resulted in a 15% increase in sales for the client.</w:t>
      </w:r>
    </w:p>
    <w:p w14:paraId="0605643B" w14:textId="77777777" w:rsidR="002B6F9E" w:rsidRDefault="002B6F9E"/>
    <w:sectPr w:rsidR="002B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0AA"/>
    <w:multiLevelType w:val="multilevel"/>
    <w:tmpl w:val="9BF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F22B2"/>
    <w:multiLevelType w:val="multilevel"/>
    <w:tmpl w:val="9840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F0716"/>
    <w:multiLevelType w:val="multilevel"/>
    <w:tmpl w:val="0DB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037BA"/>
    <w:multiLevelType w:val="multilevel"/>
    <w:tmpl w:val="48EA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2533D"/>
    <w:multiLevelType w:val="multilevel"/>
    <w:tmpl w:val="1D5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2076D"/>
    <w:multiLevelType w:val="multilevel"/>
    <w:tmpl w:val="0D7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B566F"/>
    <w:multiLevelType w:val="multilevel"/>
    <w:tmpl w:val="2E30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A2A3C"/>
    <w:multiLevelType w:val="multilevel"/>
    <w:tmpl w:val="00F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679B3"/>
    <w:multiLevelType w:val="multilevel"/>
    <w:tmpl w:val="299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30FFC"/>
    <w:multiLevelType w:val="multilevel"/>
    <w:tmpl w:val="B23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36903"/>
    <w:multiLevelType w:val="multilevel"/>
    <w:tmpl w:val="EF0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3577E"/>
    <w:multiLevelType w:val="multilevel"/>
    <w:tmpl w:val="AB2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96B8E"/>
    <w:multiLevelType w:val="multilevel"/>
    <w:tmpl w:val="D158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A7EBB"/>
    <w:multiLevelType w:val="multilevel"/>
    <w:tmpl w:val="30A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349A4"/>
    <w:multiLevelType w:val="multilevel"/>
    <w:tmpl w:val="C62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829A3"/>
    <w:multiLevelType w:val="multilevel"/>
    <w:tmpl w:val="132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07717"/>
    <w:multiLevelType w:val="multilevel"/>
    <w:tmpl w:val="18B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053DC"/>
    <w:multiLevelType w:val="multilevel"/>
    <w:tmpl w:val="D7E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21D5F"/>
    <w:multiLevelType w:val="multilevel"/>
    <w:tmpl w:val="F45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60AAE"/>
    <w:multiLevelType w:val="multilevel"/>
    <w:tmpl w:val="A854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838307">
    <w:abstractNumId w:val="4"/>
  </w:num>
  <w:num w:numId="2" w16cid:durableId="1504663875">
    <w:abstractNumId w:val="9"/>
  </w:num>
  <w:num w:numId="3" w16cid:durableId="269434377">
    <w:abstractNumId w:val="6"/>
  </w:num>
  <w:num w:numId="4" w16cid:durableId="664094330">
    <w:abstractNumId w:val="7"/>
  </w:num>
  <w:num w:numId="5" w16cid:durableId="359281184">
    <w:abstractNumId w:val="3"/>
  </w:num>
  <w:num w:numId="6" w16cid:durableId="1065227611">
    <w:abstractNumId w:val="10"/>
  </w:num>
  <w:num w:numId="7" w16cid:durableId="221986406">
    <w:abstractNumId w:val="18"/>
  </w:num>
  <w:num w:numId="8" w16cid:durableId="1371612961">
    <w:abstractNumId w:val="0"/>
  </w:num>
  <w:num w:numId="9" w16cid:durableId="640186676">
    <w:abstractNumId w:val="11"/>
  </w:num>
  <w:num w:numId="10" w16cid:durableId="428310281">
    <w:abstractNumId w:val="13"/>
  </w:num>
  <w:num w:numId="11" w16cid:durableId="1540627841">
    <w:abstractNumId w:val="15"/>
  </w:num>
  <w:num w:numId="12" w16cid:durableId="1341857764">
    <w:abstractNumId w:val="1"/>
  </w:num>
  <w:num w:numId="13" w16cid:durableId="837576826">
    <w:abstractNumId w:val="5"/>
  </w:num>
  <w:num w:numId="14" w16cid:durableId="812217480">
    <w:abstractNumId w:val="16"/>
  </w:num>
  <w:num w:numId="15" w16cid:durableId="78409316">
    <w:abstractNumId w:val="14"/>
  </w:num>
  <w:num w:numId="16" w16cid:durableId="914121555">
    <w:abstractNumId w:val="12"/>
  </w:num>
  <w:num w:numId="17" w16cid:durableId="669598249">
    <w:abstractNumId w:val="8"/>
  </w:num>
  <w:num w:numId="18" w16cid:durableId="2015255844">
    <w:abstractNumId w:val="19"/>
  </w:num>
  <w:num w:numId="19" w16cid:durableId="221720060">
    <w:abstractNumId w:val="2"/>
  </w:num>
  <w:num w:numId="20" w16cid:durableId="12691950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5B"/>
    <w:rsid w:val="00044ABF"/>
    <w:rsid w:val="00094243"/>
    <w:rsid w:val="00102849"/>
    <w:rsid w:val="00187220"/>
    <w:rsid w:val="00282D8D"/>
    <w:rsid w:val="002A5EA3"/>
    <w:rsid w:val="002A71B1"/>
    <w:rsid w:val="002B6F9E"/>
    <w:rsid w:val="002C1EA3"/>
    <w:rsid w:val="00393816"/>
    <w:rsid w:val="003B4F47"/>
    <w:rsid w:val="003C2D93"/>
    <w:rsid w:val="003C7707"/>
    <w:rsid w:val="003E063A"/>
    <w:rsid w:val="003F4F26"/>
    <w:rsid w:val="004A1659"/>
    <w:rsid w:val="004C062D"/>
    <w:rsid w:val="00651FB3"/>
    <w:rsid w:val="00670426"/>
    <w:rsid w:val="00693D62"/>
    <w:rsid w:val="006B0DEB"/>
    <w:rsid w:val="007C0F53"/>
    <w:rsid w:val="007D4583"/>
    <w:rsid w:val="007E6809"/>
    <w:rsid w:val="008642A8"/>
    <w:rsid w:val="00891F58"/>
    <w:rsid w:val="008C25C7"/>
    <w:rsid w:val="008E0E64"/>
    <w:rsid w:val="00980C9A"/>
    <w:rsid w:val="009C5CDC"/>
    <w:rsid w:val="00A1296E"/>
    <w:rsid w:val="00A55B38"/>
    <w:rsid w:val="00A7375B"/>
    <w:rsid w:val="00AE5888"/>
    <w:rsid w:val="00AF3685"/>
    <w:rsid w:val="00B24D24"/>
    <w:rsid w:val="00B57360"/>
    <w:rsid w:val="00C203EF"/>
    <w:rsid w:val="00C53AB8"/>
    <w:rsid w:val="00C77BCC"/>
    <w:rsid w:val="00C82222"/>
    <w:rsid w:val="00D435FC"/>
    <w:rsid w:val="00DF14D5"/>
    <w:rsid w:val="00E4085E"/>
    <w:rsid w:val="00EF690A"/>
    <w:rsid w:val="00F01522"/>
    <w:rsid w:val="00F35BD1"/>
    <w:rsid w:val="00FB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DDDA"/>
  <w15:chartTrackingRefBased/>
  <w15:docId w15:val="{772AE890-9C46-174C-BD39-8F23D0F5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pp">
    <w:name w:val="HApp"/>
    <w:basedOn w:val="Normal"/>
    <w:link w:val="HAppChar"/>
    <w:qFormat/>
    <w:rsid w:val="007C0F53"/>
    <w:pPr>
      <w:keepNext/>
      <w:autoSpaceDE w:val="0"/>
      <w:autoSpaceDN w:val="0"/>
      <w:spacing w:before="240" w:after="80" w:line="360" w:lineRule="auto"/>
      <w:outlineLvl w:val="0"/>
    </w:pPr>
    <w:rPr>
      <w:rFonts w:ascii="Calibri" w:hAnsi="Calibri" w:cs="Calibri"/>
      <w:b/>
      <w:smallCaps/>
      <w:kern w:val="28"/>
      <w:sz w:val="36"/>
      <w:szCs w:val="36"/>
      <w:lang w:val="en-US" w:eastAsia="en-US"/>
      <w14:ligatures w14:val="standardContextual"/>
    </w:rPr>
  </w:style>
  <w:style w:type="character" w:customStyle="1" w:styleId="HAppChar">
    <w:name w:val="HApp Char"/>
    <w:link w:val="HApp"/>
    <w:rsid w:val="007C0F53"/>
    <w:rPr>
      <w:rFonts w:ascii="Calibri" w:hAnsi="Calibri" w:cs="Calibri"/>
      <w:b/>
      <w:smallCaps/>
      <w:kern w:val="28"/>
      <w:sz w:val="36"/>
      <w:szCs w:val="3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7375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5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5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5B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5B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5B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5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5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5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7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5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5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7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5B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73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5B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73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3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1</cp:revision>
  <dcterms:created xsi:type="dcterms:W3CDTF">2024-09-03T07:42:00Z</dcterms:created>
  <dcterms:modified xsi:type="dcterms:W3CDTF">2024-09-03T07:44:00Z</dcterms:modified>
</cp:coreProperties>
</file>