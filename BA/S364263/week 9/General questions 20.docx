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774FE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Can you tell me a little about yourself?</w:t>
      </w:r>
    </w:p>
    <w:p w14:paraId="606FF0F7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attracted you to apply for this position?</w:t>
      </w:r>
    </w:p>
    <w:p w14:paraId="417C1284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do you know about our company?</w:t>
      </w:r>
    </w:p>
    <w:p w14:paraId="4FDF232D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Why are you looking to leave your current job?</w:t>
      </w:r>
    </w:p>
    <w:p w14:paraId="3E554B4A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are your greatest strengths?</w:t>
      </w:r>
    </w:p>
    <w:p w14:paraId="69363CD5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are your weaknesses, and how are you working to improve them?</w:t>
      </w:r>
    </w:p>
    <w:p w14:paraId="60C8A73F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Can you describe a challenging work situation and how you handled it?</w:t>
      </w:r>
    </w:p>
    <w:p w14:paraId="0CC4FCFF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prioritize your tasks when you have multiple deadlines?</w:t>
      </w:r>
    </w:p>
    <w:p w14:paraId="7C2A85B2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do you consider your greatest professional achievement?</w:t>
      </w:r>
    </w:p>
    <w:p w14:paraId="0657ED50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handle working under pressure?</w:t>
      </w:r>
    </w:p>
    <w:p w14:paraId="7637BBE6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Can you give an example of a time you worked as part of a team?</w:t>
      </w:r>
    </w:p>
    <w:p w14:paraId="53305C57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handle constructive criticism?</w:t>
      </w:r>
    </w:p>
    <w:p w14:paraId="01536421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Where do you see yourself in five years?</w:t>
      </w:r>
    </w:p>
    <w:p w14:paraId="7734F664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stay organized and manage your time effectively?</w:t>
      </w:r>
    </w:p>
    <w:p w14:paraId="45DD4135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Can you describe a time when you took the initiative at work?</w:t>
      </w:r>
    </w:p>
    <w:p w14:paraId="541B5C41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stay current with industry trends and developments?</w:t>
      </w:r>
    </w:p>
    <w:p w14:paraId="38AF06D3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motivates you to perform your best at work?</w:t>
      </w:r>
    </w:p>
    <w:p w14:paraId="2DA5A4FF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How do you handle conflicts with colleagues or supervisors?</w:t>
      </w:r>
    </w:p>
    <w:p w14:paraId="46B78408" w14:textId="77777777" w:rsidR="00DB2F1D" w:rsidRDefault="00DB2F1D" w:rsidP="00DB2F1D">
      <w:pPr>
        <w:pStyle w:val="ListParagraph"/>
        <w:numPr>
          <w:ilvl w:val="0"/>
          <w:numId w:val="1"/>
        </w:numPr>
      </w:pPr>
      <w:r>
        <w:t>What is your approach to problem-solving?</w:t>
      </w:r>
    </w:p>
    <w:p w14:paraId="57D3504C" w14:textId="095105FE" w:rsidR="002B6F9E" w:rsidRDefault="00DB2F1D" w:rsidP="00DB2F1D">
      <w:pPr>
        <w:pStyle w:val="ListParagraph"/>
        <w:numPr>
          <w:ilvl w:val="0"/>
          <w:numId w:val="1"/>
        </w:numPr>
      </w:pPr>
      <w:r>
        <w:t>Do you have any questions for us?</w:t>
      </w:r>
    </w:p>
    <w:sectPr w:rsidR="002B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D243E"/>
    <w:multiLevelType w:val="hybridMultilevel"/>
    <w:tmpl w:val="33326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17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1D"/>
    <w:rsid w:val="00044ABF"/>
    <w:rsid w:val="00094243"/>
    <w:rsid w:val="00102849"/>
    <w:rsid w:val="00187220"/>
    <w:rsid w:val="00282D8D"/>
    <w:rsid w:val="002A5EA3"/>
    <w:rsid w:val="002A71B1"/>
    <w:rsid w:val="002B6F9E"/>
    <w:rsid w:val="002C1EA3"/>
    <w:rsid w:val="00393816"/>
    <w:rsid w:val="003B4F47"/>
    <w:rsid w:val="003C2D93"/>
    <w:rsid w:val="003C7707"/>
    <w:rsid w:val="003E063A"/>
    <w:rsid w:val="003F4F26"/>
    <w:rsid w:val="004A1659"/>
    <w:rsid w:val="004C062D"/>
    <w:rsid w:val="00651FB3"/>
    <w:rsid w:val="00670426"/>
    <w:rsid w:val="00693D62"/>
    <w:rsid w:val="006B0DEB"/>
    <w:rsid w:val="007C0F53"/>
    <w:rsid w:val="007D4583"/>
    <w:rsid w:val="007E6809"/>
    <w:rsid w:val="008642A8"/>
    <w:rsid w:val="00891F58"/>
    <w:rsid w:val="008C25C7"/>
    <w:rsid w:val="008E0E64"/>
    <w:rsid w:val="00980C9A"/>
    <w:rsid w:val="009C5CDC"/>
    <w:rsid w:val="00A1296E"/>
    <w:rsid w:val="00A55B38"/>
    <w:rsid w:val="00AE5888"/>
    <w:rsid w:val="00AF3685"/>
    <w:rsid w:val="00B24D24"/>
    <w:rsid w:val="00B57360"/>
    <w:rsid w:val="00BA1F07"/>
    <w:rsid w:val="00C203EF"/>
    <w:rsid w:val="00C53AB8"/>
    <w:rsid w:val="00C77BCC"/>
    <w:rsid w:val="00C82222"/>
    <w:rsid w:val="00D435FC"/>
    <w:rsid w:val="00DB2F1D"/>
    <w:rsid w:val="00DF14D5"/>
    <w:rsid w:val="00E4085E"/>
    <w:rsid w:val="00EF690A"/>
    <w:rsid w:val="00F01522"/>
    <w:rsid w:val="00F35BD1"/>
    <w:rsid w:val="00F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01235"/>
  <w15:chartTrackingRefBased/>
  <w15:docId w15:val="{ADD323A2-3A0B-AC4E-9305-226CC511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pp">
    <w:name w:val="HApp"/>
    <w:basedOn w:val="Normal"/>
    <w:link w:val="HAppChar"/>
    <w:qFormat/>
    <w:rsid w:val="007C0F53"/>
    <w:pPr>
      <w:keepNext/>
      <w:autoSpaceDE w:val="0"/>
      <w:autoSpaceDN w:val="0"/>
      <w:spacing w:before="240" w:after="80" w:line="360" w:lineRule="auto"/>
      <w:outlineLvl w:val="0"/>
    </w:pPr>
    <w:rPr>
      <w:rFonts w:ascii="Calibri" w:hAnsi="Calibri" w:cs="Calibri"/>
      <w:b/>
      <w:smallCaps/>
      <w:kern w:val="28"/>
      <w:sz w:val="36"/>
      <w:szCs w:val="36"/>
      <w:lang w:val="en-US" w:eastAsia="en-US"/>
      <w14:ligatures w14:val="standardContextual"/>
    </w:rPr>
  </w:style>
  <w:style w:type="character" w:customStyle="1" w:styleId="HAppChar">
    <w:name w:val="HApp Char"/>
    <w:link w:val="HApp"/>
    <w:rsid w:val="007C0F53"/>
    <w:rPr>
      <w:rFonts w:ascii="Calibri" w:hAnsi="Calibri" w:cs="Calibri"/>
      <w:b/>
      <w:smallCaps/>
      <w:kern w:val="28"/>
      <w:sz w:val="36"/>
      <w:szCs w:val="3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2F1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1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1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1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1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1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1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1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1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1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1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B2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1D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B2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1D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B2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9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1</cp:revision>
  <dcterms:created xsi:type="dcterms:W3CDTF">2024-09-03T09:11:00Z</dcterms:created>
  <dcterms:modified xsi:type="dcterms:W3CDTF">2024-09-03T09:11:00Z</dcterms:modified>
</cp:coreProperties>
</file>